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C43233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C43233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4323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9F66E8" w:rsidP="009B5655">
      <w:pPr>
        <w:ind w:firstLine="720"/>
      </w:pPr>
      <w:r>
        <w:t>O Projeto a ser desenvolvido, é para construir um banco de dados para uma clínica medica,</w:t>
      </w:r>
    </w:p>
    <w:p w:rsidR="009F66E8" w:rsidRDefault="009F66E8" w:rsidP="009B5655">
      <w:pPr>
        <w:ind w:firstLine="720"/>
      </w:pPr>
      <w:r>
        <w:t>Com modelos conceituais e lógicos, além dos scripts.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9F66E8">
      <w:r>
        <w:t>O projeto conta com um banco de dado com DDL, DML, DQL, modelagem conceitual, logico e físico,</w:t>
      </w:r>
    </w:p>
    <w:p w:rsidR="009F66E8" w:rsidRDefault="009F66E8">
      <w:r>
        <w:t xml:space="preserve">Isso para fazer o banco de dados para uma </w:t>
      </w:r>
      <w:r w:rsidR="00921445">
        <w:t>clínica</w:t>
      </w:r>
      <w:r>
        <w:t xml:space="preserve"> medica.</w:t>
      </w:r>
    </w:p>
    <w:p w:rsidR="009F66E8" w:rsidRDefault="009F66E8"/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D11621">
      <w:r>
        <w:t xml:space="preserve">Modelagem de software </w:t>
      </w:r>
      <w:proofErr w:type="spellStart"/>
      <w:r>
        <w:t>È</w:t>
      </w:r>
      <w:proofErr w:type="spellEnd"/>
      <w:r>
        <w:t xml:space="preserve"> como um protótipo do projeto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9F66E8">
      <w:r>
        <w:t xml:space="preserve">O </w:t>
      </w:r>
      <w:bookmarkStart w:id="12" w:name="_GoBack"/>
      <w:bookmarkEnd w:id="12"/>
      <w:r w:rsidR="00D11621">
        <w:t>modelo logico</w:t>
      </w:r>
      <w:r>
        <w:t xml:space="preserve"> serve para organizar as tabelas com atributos, que farão parte do banco de dados</w:t>
      </w:r>
    </w:p>
    <w:p w:rsidR="009F66E8" w:rsidRDefault="009F66E8"/>
    <w:p w:rsidR="009F66E8" w:rsidRDefault="009F66E8">
      <w:r>
        <w:rPr>
          <w:noProof/>
        </w:rPr>
        <w:drawing>
          <wp:inline distT="0" distB="0" distL="0" distR="0">
            <wp:extent cx="5732145" cy="629436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2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6E8" w:rsidRDefault="009F66E8"/>
    <w:p w:rsidR="009F66E8" w:rsidRDefault="009F66E8"/>
    <w:p w:rsidR="009F66E8" w:rsidRDefault="009F66E8"/>
    <w:p w:rsidR="00DA19B6" w:rsidRDefault="00C92BD1" w:rsidP="008A7F37">
      <w:pPr>
        <w:pStyle w:val="cabealho2"/>
      </w:pPr>
      <w:bookmarkStart w:id="13" w:name="_Toc533767849"/>
      <w:bookmarkStart w:id="14" w:name="_Toc3879736"/>
      <w:r>
        <w:t>Modelo Físico</w:t>
      </w:r>
      <w:bookmarkEnd w:id="13"/>
      <w:bookmarkEnd w:id="14"/>
    </w:p>
    <w:p w:rsidR="008A7F37" w:rsidRDefault="00921445" w:rsidP="008A7F37">
      <w:r>
        <w:t>O modelo físico conta com um formato onde mostra as tabelas com todos os atributos e suas ligações</w:t>
      </w:r>
    </w:p>
    <w:p w:rsidR="00921445" w:rsidRDefault="00921445" w:rsidP="008A7F37">
      <w:r>
        <w:rPr>
          <w:noProof/>
        </w:rPr>
        <w:drawing>
          <wp:inline distT="0" distB="0" distL="0" distR="0">
            <wp:extent cx="5732145" cy="3781623"/>
            <wp:effectExtent l="0" t="0" r="190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8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45" w:rsidRDefault="00921445" w:rsidP="008A7F37"/>
    <w:p w:rsidR="00921445" w:rsidRDefault="00921445" w:rsidP="008A7F37"/>
    <w:p w:rsidR="00921445" w:rsidRDefault="00921445" w:rsidP="008A7F37"/>
    <w:p w:rsidR="00921445" w:rsidRDefault="00921445" w:rsidP="008A7F37"/>
    <w:p w:rsidR="00921445" w:rsidRDefault="00921445" w:rsidP="008A7F37"/>
    <w:p w:rsidR="00921445" w:rsidRDefault="00921445" w:rsidP="008A7F37"/>
    <w:p w:rsidR="00921445" w:rsidRDefault="00921445" w:rsidP="008A7F37"/>
    <w:p w:rsidR="00921445" w:rsidRDefault="00921445" w:rsidP="008A7F37"/>
    <w:p w:rsidR="00921445" w:rsidRDefault="00921445" w:rsidP="008A7F37"/>
    <w:p w:rsidR="00921445" w:rsidRDefault="00921445" w:rsidP="008A7F37"/>
    <w:p w:rsidR="00921445" w:rsidRDefault="00921445" w:rsidP="008A7F37"/>
    <w:p w:rsidR="00921445" w:rsidRDefault="00921445" w:rsidP="008A7F37"/>
    <w:p w:rsidR="00C92BD1" w:rsidRDefault="00C92BD1" w:rsidP="008A7F37">
      <w:pPr>
        <w:pStyle w:val="cabealho2"/>
      </w:pPr>
      <w:bookmarkStart w:id="15" w:name="_Toc533767850"/>
      <w:bookmarkStart w:id="16" w:name="_Toc3879737"/>
      <w:r>
        <w:t>Modelo Conceitual</w:t>
      </w:r>
      <w:bookmarkEnd w:id="15"/>
      <w:bookmarkEnd w:id="16"/>
    </w:p>
    <w:p w:rsidR="008A7F37" w:rsidRDefault="00921445" w:rsidP="008A7F37">
      <w:r>
        <w:t>O modelo conceitual serve para separar minhas entidades, identificar a relação entre elas e a cardinalidade</w:t>
      </w:r>
    </w:p>
    <w:p w:rsidR="00921445" w:rsidRDefault="00921445" w:rsidP="008A7F37"/>
    <w:p w:rsidR="00921445" w:rsidRDefault="00921445" w:rsidP="008A7F37"/>
    <w:p w:rsidR="00DA19B6" w:rsidRDefault="00921445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5286179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28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921445" w:rsidP="00295E15">
      <w:pPr>
        <w:ind w:firstLine="720"/>
      </w:pPr>
      <w:hyperlink r:id="rId15" w:history="1">
        <w:r>
          <w:rPr>
            <w:rStyle w:val="Hyperlink"/>
          </w:rPr>
          <w:t>https://trello.com/b/8ulC0nto/projeto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233" w:rsidRDefault="00C43233">
      <w:pPr>
        <w:spacing w:after="0" w:line="240" w:lineRule="auto"/>
      </w:pPr>
      <w:r>
        <w:separator/>
      </w:r>
    </w:p>
  </w:endnote>
  <w:endnote w:type="continuationSeparator" w:id="0">
    <w:p w:rsidR="00C43233" w:rsidRDefault="00C43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C43233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233" w:rsidRDefault="00C43233">
      <w:pPr>
        <w:spacing w:after="0" w:line="240" w:lineRule="auto"/>
      </w:pPr>
      <w:r>
        <w:separator/>
      </w:r>
    </w:p>
  </w:footnote>
  <w:footnote w:type="continuationSeparator" w:id="0">
    <w:p w:rsidR="00C43233" w:rsidRDefault="00C43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14E42"/>
    <w:rsid w:val="00723849"/>
    <w:rsid w:val="00730217"/>
    <w:rsid w:val="007348F2"/>
    <w:rsid w:val="00792337"/>
    <w:rsid w:val="007C7D98"/>
    <w:rsid w:val="007F3CBC"/>
    <w:rsid w:val="00894B11"/>
    <w:rsid w:val="008A7F37"/>
    <w:rsid w:val="008B137F"/>
    <w:rsid w:val="008D4D82"/>
    <w:rsid w:val="00921445"/>
    <w:rsid w:val="00952E23"/>
    <w:rsid w:val="00997D7D"/>
    <w:rsid w:val="009A3F87"/>
    <w:rsid w:val="009B5655"/>
    <w:rsid w:val="009E2D84"/>
    <w:rsid w:val="009F66E8"/>
    <w:rsid w:val="00A25BD2"/>
    <w:rsid w:val="00A967A8"/>
    <w:rsid w:val="00B36547"/>
    <w:rsid w:val="00BB5B9E"/>
    <w:rsid w:val="00BD3832"/>
    <w:rsid w:val="00BE6308"/>
    <w:rsid w:val="00BF7DCB"/>
    <w:rsid w:val="00C26497"/>
    <w:rsid w:val="00C43233"/>
    <w:rsid w:val="00C86073"/>
    <w:rsid w:val="00C92BD1"/>
    <w:rsid w:val="00D0024A"/>
    <w:rsid w:val="00D11621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8817325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8ulC0nto/projeto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BE6D49"/>
    <w:rsid w:val="00D3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B2C2F-6FC0-4196-B86D-038978358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23</TotalTime>
  <Pages>14</Pages>
  <Words>541</Words>
  <Characters>2923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Diego Barreto Santos</cp:lastModifiedBy>
  <cp:revision>3</cp:revision>
  <dcterms:created xsi:type="dcterms:W3CDTF">2020-02-12T17:14:00Z</dcterms:created>
  <dcterms:modified xsi:type="dcterms:W3CDTF">2020-02-12T18:35:00Z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